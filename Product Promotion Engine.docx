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9D7CF3" w14:textId="6BDF4F05" w:rsidR="00BD135D" w:rsidRDefault="00BD135D" w:rsidP="00BD135D">
      <w:pPr>
        <w:pStyle w:val="Title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854D825" wp14:editId="3E254529">
            <wp:simplePos x="0" y="0"/>
            <wp:positionH relativeFrom="column">
              <wp:posOffset>-807720</wp:posOffset>
            </wp:positionH>
            <wp:positionV relativeFrom="page">
              <wp:posOffset>86360</wp:posOffset>
            </wp:positionV>
            <wp:extent cx="7760970" cy="6684010"/>
            <wp:effectExtent l="0" t="0" r="0" b="2540"/>
            <wp:wrapNone/>
            <wp:docPr id="1" name="Picture 1" descr="street view with city buildings, market and street sing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-7-11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60970" cy="6684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073C5F6" w14:textId="77777777" w:rsidR="00BD135D" w:rsidRDefault="00BD135D" w:rsidP="00BD135D">
      <w:pPr>
        <w:pStyle w:val="Title"/>
      </w:pPr>
    </w:p>
    <w:p w14:paraId="7E8ED966" w14:textId="77777777" w:rsidR="00BD135D" w:rsidRDefault="00BD135D" w:rsidP="00BD135D">
      <w:pPr>
        <w:pStyle w:val="Title"/>
      </w:pPr>
    </w:p>
    <w:p w14:paraId="0B1A4671" w14:textId="77777777" w:rsidR="00BD135D" w:rsidRDefault="00BD135D" w:rsidP="00BD135D">
      <w:pPr>
        <w:pStyle w:val="Title"/>
      </w:pPr>
    </w:p>
    <w:p w14:paraId="3137689D" w14:textId="77777777" w:rsidR="00BD135D" w:rsidRDefault="00BD135D" w:rsidP="00BD135D">
      <w:pPr>
        <w:pStyle w:val="Title"/>
      </w:pPr>
    </w:p>
    <w:p w14:paraId="01303396" w14:textId="77777777" w:rsidR="00BD135D" w:rsidRDefault="00BD135D" w:rsidP="00BD135D">
      <w:pPr>
        <w:pStyle w:val="Title"/>
      </w:pPr>
    </w:p>
    <w:p w14:paraId="41995A98" w14:textId="77777777" w:rsidR="00BD135D" w:rsidRDefault="00BD135D" w:rsidP="00BD135D">
      <w:pPr>
        <w:pStyle w:val="Title"/>
      </w:pPr>
    </w:p>
    <w:p w14:paraId="1FB348BE" w14:textId="77777777" w:rsidR="00BD135D" w:rsidRDefault="00BD135D" w:rsidP="00BD135D">
      <w:pPr>
        <w:pStyle w:val="Title"/>
      </w:pPr>
    </w:p>
    <w:p w14:paraId="10C45EEE" w14:textId="77777777" w:rsidR="00BD135D" w:rsidRDefault="00BD135D" w:rsidP="00BD135D">
      <w:pPr>
        <w:pStyle w:val="Title"/>
      </w:pPr>
    </w:p>
    <w:p w14:paraId="6F6F1C7F" w14:textId="77777777" w:rsidR="00BD135D" w:rsidRDefault="00BD135D" w:rsidP="00BD135D">
      <w:pPr>
        <w:pStyle w:val="Title"/>
      </w:pPr>
    </w:p>
    <w:p w14:paraId="03245380" w14:textId="587A85E2" w:rsidR="00BD135D" w:rsidRPr="00D86945" w:rsidRDefault="00BD135D" w:rsidP="00BD135D">
      <w:pPr>
        <w:pStyle w:val="Title"/>
      </w:pPr>
      <w:r>
        <w:t>Product Promotion Engine</w:t>
      </w:r>
    </w:p>
    <w:p w14:paraId="32465FD6" w14:textId="4F173C74" w:rsidR="00BD135D" w:rsidRDefault="00BD135D" w:rsidP="00BD135D">
      <w:r w:rsidRPr="00B231E5">
        <w:t>Authored by:</w:t>
      </w:r>
      <w:r>
        <w:t xml:space="preserve"> </w:t>
      </w:r>
      <w:sdt>
        <w:sdtPr>
          <w:alias w:val="Your Name"/>
          <w:tag w:val="Your Name"/>
          <w:id w:val="-1403525231"/>
          <w:placeholder>
            <w:docPart w:val="BECBB3951F984A87B5FBD5D2A880DBDB"/>
          </w:placeholder>
          <w:dataBinding w:prefixMappings="xmlns:ns0='http://schemas.microsoft.com/office/2006/coverPageProps' " w:xpath="/ns0:CoverPageProperties[1]/ns0:CompanyFax[1]" w:storeItemID="{55AF091B-3C7A-41E3-B477-F2FDAA23CFDA}"/>
          <w15:appearance w15:val="hidden"/>
          <w:text w:multiLine="1"/>
        </w:sdtPr>
        <w:sdtContent>
          <w:r>
            <w:t>Tapendu Bhowmik</w:t>
          </w:r>
        </w:sdtContent>
      </w:sdt>
      <w:r>
        <w:rPr>
          <w:noProof/>
        </w:rPr>
        <w:t xml:space="preserve"> </w:t>
      </w:r>
    </w:p>
    <w:p w14:paraId="3AA68B05" w14:textId="77777777" w:rsidR="00BD135D" w:rsidRDefault="00BD135D" w:rsidP="00D077E9">
      <w:pPr>
        <w:pStyle w:val="Heading1"/>
      </w:pPr>
    </w:p>
    <w:p w14:paraId="292A250F" w14:textId="77777777" w:rsidR="00BD135D" w:rsidRDefault="00BD135D" w:rsidP="00D077E9">
      <w:pPr>
        <w:pStyle w:val="Heading1"/>
      </w:pPr>
    </w:p>
    <w:p w14:paraId="3498AE40" w14:textId="77777777" w:rsidR="00BD135D" w:rsidRDefault="00BD135D" w:rsidP="00D077E9">
      <w:pPr>
        <w:pStyle w:val="Heading1"/>
      </w:pPr>
    </w:p>
    <w:p w14:paraId="1B3D4716" w14:textId="77777777" w:rsidR="00BD135D" w:rsidRDefault="00BD135D" w:rsidP="00D077E9">
      <w:pPr>
        <w:pStyle w:val="Heading1"/>
      </w:pPr>
    </w:p>
    <w:p w14:paraId="69223155" w14:textId="77777777" w:rsidR="00BD135D" w:rsidRDefault="00BD135D" w:rsidP="00D077E9">
      <w:pPr>
        <w:pStyle w:val="Heading1"/>
      </w:pPr>
    </w:p>
    <w:p w14:paraId="1CCDECB4" w14:textId="77777777" w:rsidR="00BD135D" w:rsidRDefault="00BD135D" w:rsidP="00D077E9">
      <w:pPr>
        <w:pStyle w:val="Heading1"/>
      </w:pPr>
    </w:p>
    <w:p w14:paraId="63BB8E46" w14:textId="77777777" w:rsidR="00BD135D" w:rsidRDefault="00BD135D" w:rsidP="00D077E9">
      <w:pPr>
        <w:pStyle w:val="Heading1"/>
      </w:pPr>
    </w:p>
    <w:p w14:paraId="219161DF" w14:textId="77777777" w:rsidR="00BD135D" w:rsidRDefault="00BD135D" w:rsidP="00D077E9">
      <w:pPr>
        <w:pStyle w:val="Heading1"/>
      </w:pPr>
    </w:p>
    <w:p w14:paraId="582537D7" w14:textId="2D4DED32" w:rsidR="00D077E9" w:rsidRDefault="00BD135D" w:rsidP="00D077E9">
      <w:pPr>
        <w:pStyle w:val="Heading1"/>
      </w:pPr>
      <w:r>
        <w:t>Problem Statement</w:t>
      </w:r>
    </w:p>
    <w:p w14:paraId="13079557" w14:textId="77777777" w:rsidR="00BD135D" w:rsidRPr="00DB3CAD" w:rsidRDefault="00BD135D" w:rsidP="00BD135D">
      <w:pPr>
        <w:rPr>
          <w:rFonts w:eastAsiaTheme="majorEastAsia" w:cstheme="majorBidi"/>
          <w:sz w:val="28"/>
          <w:szCs w:val="28"/>
        </w:rPr>
      </w:pPr>
      <w:r w:rsidRPr="00DB3CAD">
        <w:rPr>
          <w:rFonts w:eastAsiaTheme="majorEastAsia" w:cstheme="majorBidi"/>
          <w:sz w:val="28"/>
          <w:szCs w:val="28"/>
        </w:rPr>
        <w:t>We need you to implement a simple promotion engine for a checkout process. Our Cart contains a list of single character</w:t>
      </w:r>
    </w:p>
    <w:p w14:paraId="24F8F875" w14:textId="77777777" w:rsidR="00BD135D" w:rsidRPr="00DB3CAD" w:rsidRDefault="00BD135D" w:rsidP="00BD135D">
      <w:pPr>
        <w:rPr>
          <w:rFonts w:eastAsiaTheme="majorEastAsia" w:cstheme="majorBidi"/>
          <w:sz w:val="28"/>
          <w:szCs w:val="28"/>
        </w:rPr>
      </w:pPr>
      <w:r w:rsidRPr="00DB3CAD">
        <w:rPr>
          <w:rFonts w:eastAsiaTheme="majorEastAsia" w:cstheme="majorBidi"/>
          <w:sz w:val="28"/>
          <w:szCs w:val="28"/>
        </w:rPr>
        <w:t>SKU ids (A, B, C.</w:t>
      </w:r>
      <w:proofErr w:type="gramStart"/>
      <w:r w:rsidRPr="00DB3CAD">
        <w:rPr>
          <w:rFonts w:eastAsiaTheme="majorEastAsia" w:cstheme="majorBidi"/>
          <w:sz w:val="28"/>
          <w:szCs w:val="28"/>
        </w:rPr>
        <w:t xml:space="preserve"> ..</w:t>
      </w:r>
      <w:proofErr w:type="gramEnd"/>
      <w:r w:rsidRPr="00DB3CAD">
        <w:rPr>
          <w:rFonts w:eastAsiaTheme="majorEastAsia" w:cstheme="majorBidi"/>
          <w:sz w:val="28"/>
          <w:szCs w:val="28"/>
        </w:rPr>
        <w:t>) over which the promotion engine will need to run.</w:t>
      </w:r>
    </w:p>
    <w:p w14:paraId="7E606FC6" w14:textId="77777777" w:rsidR="00BD135D" w:rsidRPr="00DB3CAD" w:rsidRDefault="00BD135D" w:rsidP="00BD135D">
      <w:pPr>
        <w:rPr>
          <w:rFonts w:eastAsiaTheme="majorEastAsia" w:cstheme="majorBidi"/>
          <w:sz w:val="28"/>
          <w:szCs w:val="28"/>
        </w:rPr>
      </w:pPr>
      <w:r w:rsidRPr="00DB3CAD">
        <w:rPr>
          <w:rFonts w:eastAsiaTheme="majorEastAsia" w:cstheme="majorBidi"/>
          <w:sz w:val="28"/>
          <w:szCs w:val="28"/>
        </w:rPr>
        <w:t>The promotion engine will need to calculate the total order value after applying the 2 promotion types</w:t>
      </w:r>
    </w:p>
    <w:p w14:paraId="54AD05E0" w14:textId="77777777" w:rsidR="00BD135D" w:rsidRPr="00DB3CAD" w:rsidRDefault="00BD135D" w:rsidP="00BD135D">
      <w:pPr>
        <w:rPr>
          <w:rFonts w:eastAsiaTheme="majorEastAsia" w:cstheme="majorBidi"/>
          <w:sz w:val="28"/>
          <w:szCs w:val="28"/>
        </w:rPr>
      </w:pPr>
      <w:r w:rsidRPr="00DB3CAD">
        <w:rPr>
          <w:rFonts w:eastAsiaTheme="majorEastAsia" w:cstheme="majorBidi"/>
          <w:sz w:val="28"/>
          <w:szCs w:val="28"/>
        </w:rPr>
        <w:t>• buy 'n' items of a SKU for a fixed price (3 A's for 130)</w:t>
      </w:r>
    </w:p>
    <w:p w14:paraId="0CC74176" w14:textId="77777777" w:rsidR="00BD135D" w:rsidRPr="00DB3CAD" w:rsidRDefault="00BD135D" w:rsidP="00BD135D">
      <w:pPr>
        <w:rPr>
          <w:rFonts w:eastAsiaTheme="majorEastAsia" w:cstheme="majorBidi"/>
          <w:sz w:val="28"/>
          <w:szCs w:val="28"/>
        </w:rPr>
      </w:pPr>
      <w:r w:rsidRPr="00DB3CAD">
        <w:rPr>
          <w:rFonts w:eastAsiaTheme="majorEastAsia" w:cstheme="majorBidi"/>
          <w:sz w:val="28"/>
          <w:szCs w:val="28"/>
        </w:rPr>
        <w:t xml:space="preserve">• buy SKU 1 &amp; SKU 2 for a fixed price </w:t>
      </w:r>
      <w:proofErr w:type="gramStart"/>
      <w:r w:rsidRPr="00DB3CAD">
        <w:rPr>
          <w:rFonts w:eastAsiaTheme="majorEastAsia" w:cstheme="majorBidi"/>
          <w:sz w:val="28"/>
          <w:szCs w:val="28"/>
        </w:rPr>
        <w:t>( C</w:t>
      </w:r>
      <w:proofErr w:type="gramEnd"/>
      <w:r w:rsidRPr="00DB3CAD">
        <w:rPr>
          <w:rFonts w:eastAsiaTheme="majorEastAsia" w:cstheme="majorBidi"/>
          <w:sz w:val="28"/>
          <w:szCs w:val="28"/>
        </w:rPr>
        <w:t xml:space="preserve"> + D = 30 )</w:t>
      </w:r>
    </w:p>
    <w:p w14:paraId="53271299" w14:textId="77777777" w:rsidR="00BD135D" w:rsidRPr="00DB3CAD" w:rsidRDefault="00BD135D" w:rsidP="00BD135D">
      <w:pPr>
        <w:rPr>
          <w:rFonts w:eastAsiaTheme="majorEastAsia" w:cstheme="majorBidi"/>
          <w:sz w:val="28"/>
          <w:szCs w:val="28"/>
        </w:rPr>
      </w:pPr>
      <w:r w:rsidRPr="00DB3CAD">
        <w:rPr>
          <w:rFonts w:eastAsiaTheme="majorEastAsia" w:cstheme="majorBidi"/>
          <w:sz w:val="28"/>
          <w:szCs w:val="28"/>
        </w:rPr>
        <w:t>The promotion engine should be modular to allow for more promotion types to be added at a later date (e.g. a future</w:t>
      </w:r>
    </w:p>
    <w:p w14:paraId="1D016368" w14:textId="77777777" w:rsidR="00BD135D" w:rsidRPr="00DB3CAD" w:rsidRDefault="00BD135D" w:rsidP="00BD135D">
      <w:pPr>
        <w:rPr>
          <w:rFonts w:eastAsiaTheme="majorEastAsia" w:cstheme="majorBidi"/>
          <w:sz w:val="28"/>
          <w:szCs w:val="28"/>
        </w:rPr>
      </w:pPr>
      <w:r w:rsidRPr="00DB3CAD">
        <w:rPr>
          <w:rFonts w:eastAsiaTheme="majorEastAsia" w:cstheme="majorBidi"/>
          <w:sz w:val="28"/>
          <w:szCs w:val="28"/>
        </w:rPr>
        <w:t>promotion could be x% of a SKU unit price). For this coding exercise you can assume that the promotions will be mutually</w:t>
      </w:r>
    </w:p>
    <w:p w14:paraId="282E03CF" w14:textId="2F6CADF5" w:rsidR="0087605E" w:rsidRPr="00DB3CAD" w:rsidRDefault="00BD135D" w:rsidP="00BD135D">
      <w:pPr>
        <w:rPr>
          <w:rFonts w:eastAsiaTheme="majorEastAsia" w:cstheme="majorBidi"/>
          <w:b/>
          <w:sz w:val="28"/>
          <w:szCs w:val="28"/>
        </w:rPr>
      </w:pPr>
      <w:r w:rsidRPr="00DB3CAD">
        <w:rPr>
          <w:rFonts w:eastAsiaTheme="majorEastAsia" w:cstheme="majorBidi"/>
          <w:sz w:val="28"/>
          <w:szCs w:val="28"/>
        </w:rPr>
        <w:t xml:space="preserve">exclusive; in other </w:t>
      </w:r>
      <w:proofErr w:type="gramStart"/>
      <w:r w:rsidRPr="00DB3CAD">
        <w:rPr>
          <w:rFonts w:eastAsiaTheme="majorEastAsia" w:cstheme="majorBidi"/>
          <w:sz w:val="28"/>
          <w:szCs w:val="28"/>
        </w:rPr>
        <w:t>words</w:t>
      </w:r>
      <w:proofErr w:type="gramEnd"/>
      <w:r w:rsidRPr="00DB3CAD">
        <w:rPr>
          <w:rFonts w:eastAsiaTheme="majorEastAsia" w:cstheme="majorBidi"/>
          <w:sz w:val="28"/>
          <w:szCs w:val="28"/>
        </w:rPr>
        <w:t xml:space="preserve"> if one is applied the other promotions will not apply</w:t>
      </w:r>
    </w:p>
    <w:p w14:paraId="775A69B1" w14:textId="62959566" w:rsidR="00BD135D" w:rsidRDefault="00BD135D" w:rsidP="00BD135D">
      <w:pPr>
        <w:rPr>
          <w:rFonts w:eastAsiaTheme="majorEastAsia" w:cstheme="majorBidi"/>
          <w:b/>
          <w:sz w:val="36"/>
          <w:szCs w:val="26"/>
        </w:rPr>
      </w:pPr>
    </w:p>
    <w:p w14:paraId="1F914BB0" w14:textId="24116C6A" w:rsidR="00BD135D" w:rsidRDefault="00BD135D" w:rsidP="00BD135D">
      <w:pPr>
        <w:rPr>
          <w:rFonts w:eastAsiaTheme="majorEastAsia" w:cstheme="majorBidi"/>
          <w:b/>
          <w:sz w:val="36"/>
          <w:szCs w:val="26"/>
        </w:rPr>
      </w:pPr>
    </w:p>
    <w:p w14:paraId="288BD904" w14:textId="77777777" w:rsidR="00BD135D" w:rsidRDefault="00BD135D" w:rsidP="00BD135D">
      <w:r>
        <w:t>Test Setup</w:t>
      </w:r>
    </w:p>
    <w:p w14:paraId="1811382F" w14:textId="77777777" w:rsidR="00BD135D" w:rsidRDefault="00BD135D" w:rsidP="00BD135D">
      <w:r>
        <w:t>Unit price for SKU IDs</w:t>
      </w:r>
    </w:p>
    <w:p w14:paraId="67A532B9" w14:textId="77777777" w:rsidR="00BD135D" w:rsidRDefault="00BD135D" w:rsidP="00BD135D">
      <w:r>
        <w:t>A 50</w:t>
      </w:r>
    </w:p>
    <w:p w14:paraId="4797C045" w14:textId="77777777" w:rsidR="00BD135D" w:rsidRDefault="00BD135D" w:rsidP="00BD135D">
      <w:r>
        <w:t>B 30</w:t>
      </w:r>
    </w:p>
    <w:p w14:paraId="23B7E179" w14:textId="77777777" w:rsidR="00BD135D" w:rsidRDefault="00BD135D" w:rsidP="00BD135D">
      <w:r>
        <w:t>C 20</w:t>
      </w:r>
    </w:p>
    <w:p w14:paraId="6051A098" w14:textId="77777777" w:rsidR="00BD135D" w:rsidRDefault="00BD135D" w:rsidP="00BD135D">
      <w:r>
        <w:t>D 15</w:t>
      </w:r>
    </w:p>
    <w:p w14:paraId="368AC58E" w14:textId="77777777" w:rsidR="00BD135D" w:rsidRDefault="00BD135D" w:rsidP="00BD135D">
      <w:r>
        <w:t>Active Promotions</w:t>
      </w:r>
    </w:p>
    <w:p w14:paraId="04C9A65E" w14:textId="77777777" w:rsidR="00BD135D" w:rsidRDefault="00BD135D" w:rsidP="00BD135D">
      <w:r>
        <w:t>3 of A's for 130</w:t>
      </w:r>
    </w:p>
    <w:p w14:paraId="47000617" w14:textId="77777777" w:rsidR="00BD135D" w:rsidRDefault="00BD135D" w:rsidP="00BD135D">
      <w:r>
        <w:t>2 of B's for 45</w:t>
      </w:r>
    </w:p>
    <w:p w14:paraId="66F6850F" w14:textId="77777777" w:rsidR="00BD135D" w:rsidRDefault="00BD135D" w:rsidP="00BD135D">
      <w:r>
        <w:t>C &amp; D for 30</w:t>
      </w:r>
    </w:p>
    <w:p w14:paraId="1A5B6F16" w14:textId="77777777" w:rsidR="00BD135D" w:rsidRDefault="00BD135D" w:rsidP="00BD135D">
      <w:r>
        <w:t>Scenario A</w:t>
      </w:r>
    </w:p>
    <w:p w14:paraId="40C16247" w14:textId="77777777" w:rsidR="00BD135D" w:rsidRDefault="00BD135D" w:rsidP="00BD135D">
      <w:r>
        <w:t>1 * A 50</w:t>
      </w:r>
    </w:p>
    <w:p w14:paraId="55E41BFA" w14:textId="77777777" w:rsidR="00BD135D" w:rsidRDefault="00BD135D" w:rsidP="00BD135D">
      <w:r>
        <w:t>1 * B 30</w:t>
      </w:r>
    </w:p>
    <w:p w14:paraId="2B122C06" w14:textId="77777777" w:rsidR="00BD135D" w:rsidRDefault="00BD135D" w:rsidP="00BD135D">
      <w:r>
        <w:t>1 * C 20</w:t>
      </w:r>
    </w:p>
    <w:p w14:paraId="732FB2BA" w14:textId="77777777" w:rsidR="00BD135D" w:rsidRDefault="00BD135D" w:rsidP="00BD135D">
      <w:r>
        <w:t>Total 100</w:t>
      </w:r>
    </w:p>
    <w:p w14:paraId="07E86D87" w14:textId="77777777" w:rsidR="00BD135D" w:rsidRDefault="00BD135D" w:rsidP="00BD135D">
      <w:r>
        <w:t>Scenario B</w:t>
      </w:r>
    </w:p>
    <w:p w14:paraId="7ABE9381" w14:textId="77777777" w:rsidR="00BD135D" w:rsidRDefault="00BD135D" w:rsidP="00BD135D">
      <w:r>
        <w:t>5 * A 130 + 2*50</w:t>
      </w:r>
    </w:p>
    <w:p w14:paraId="7C2DB64B" w14:textId="77777777" w:rsidR="00BD135D" w:rsidRDefault="00BD135D" w:rsidP="00BD135D">
      <w:r>
        <w:t>5 * B 45 + 45 + 30</w:t>
      </w:r>
    </w:p>
    <w:p w14:paraId="00B753F6" w14:textId="77777777" w:rsidR="00BD135D" w:rsidRDefault="00BD135D" w:rsidP="00BD135D">
      <w:r>
        <w:t>1 * C 28</w:t>
      </w:r>
    </w:p>
    <w:p w14:paraId="4B78F14E" w14:textId="2A9DC3F9" w:rsidR="00BD135D" w:rsidRDefault="00BD135D" w:rsidP="00BD135D">
      <w:r>
        <w:t>Total 370</w:t>
      </w:r>
    </w:p>
    <w:p w14:paraId="1BF2010A" w14:textId="77777777" w:rsidR="00BD135D" w:rsidRDefault="00BD135D" w:rsidP="00BD135D">
      <w:r>
        <w:t>Scenario C</w:t>
      </w:r>
    </w:p>
    <w:p w14:paraId="2E1E9EF3" w14:textId="77777777" w:rsidR="00BD135D" w:rsidRDefault="00BD135D" w:rsidP="00BD135D">
      <w:r>
        <w:t>3 * A 130</w:t>
      </w:r>
    </w:p>
    <w:p w14:paraId="67C4913D" w14:textId="77777777" w:rsidR="00BD135D" w:rsidRDefault="00BD135D" w:rsidP="00BD135D">
      <w:r>
        <w:t>5 * B 45 + 45 + 1 * 30</w:t>
      </w:r>
    </w:p>
    <w:p w14:paraId="7B04BD81" w14:textId="77777777" w:rsidR="00BD135D" w:rsidRDefault="00BD135D" w:rsidP="00BD135D">
      <w:r>
        <w:t>1 * C -</w:t>
      </w:r>
    </w:p>
    <w:p w14:paraId="78EC7776" w14:textId="6BCEA822" w:rsidR="00BD135D" w:rsidRDefault="00BD135D" w:rsidP="00BD135D">
      <w:r>
        <w:lastRenderedPageBreak/>
        <w:t>1 * D 30</w:t>
      </w:r>
    </w:p>
    <w:p w14:paraId="4EFEC587" w14:textId="582F5D7E" w:rsidR="00BD135D" w:rsidRDefault="00BD135D" w:rsidP="00BD135D">
      <w:pPr>
        <w:rPr>
          <w:sz w:val="52"/>
          <w:szCs w:val="52"/>
          <w:u w:val="single"/>
        </w:rPr>
      </w:pPr>
      <w:r w:rsidRPr="00BD135D">
        <w:rPr>
          <w:sz w:val="52"/>
          <w:szCs w:val="52"/>
          <w:u w:val="single"/>
        </w:rPr>
        <w:t>Solution</w:t>
      </w:r>
    </w:p>
    <w:p w14:paraId="2C229C97" w14:textId="154A32BF" w:rsidR="00BD135D" w:rsidRDefault="003221BF" w:rsidP="00BD135D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Design</w:t>
      </w:r>
    </w:p>
    <w:p w14:paraId="5A89954A" w14:textId="4A9E1588" w:rsidR="003221BF" w:rsidRDefault="003221BF" w:rsidP="00BD135D">
      <w:pPr>
        <w:rPr>
          <w:b/>
          <w:bCs/>
          <w:sz w:val="40"/>
          <w:szCs w:val="40"/>
        </w:rPr>
      </w:pPr>
    </w:p>
    <w:p w14:paraId="548497C0" w14:textId="2DACD92D" w:rsidR="003221BF" w:rsidRDefault="003221BF" w:rsidP="00BD135D">
      <w:pPr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22B977E" wp14:editId="61BB0740">
                <wp:simplePos x="0" y="0"/>
                <wp:positionH relativeFrom="column">
                  <wp:posOffset>4122420</wp:posOffset>
                </wp:positionH>
                <wp:positionV relativeFrom="paragraph">
                  <wp:posOffset>435610</wp:posOffset>
                </wp:positionV>
                <wp:extent cx="1120140" cy="1059180"/>
                <wp:effectExtent l="0" t="0" r="22860" b="2667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0140" cy="10591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BFE1B3" w14:textId="71729C58" w:rsidR="003221BF" w:rsidRPr="003221BF" w:rsidRDefault="003221BF" w:rsidP="003221BF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Promotion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2B977E" id="Rectangle 10" o:spid="_x0000_s1026" style="position:absolute;margin-left:324.6pt;margin-top:34.3pt;width:88.2pt;height:83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" fillcolor="#024f75 [3204]" strokecolor="#012639 [1604]" strokeweight="2pt">
                <v:textbox>
                  <w:txbxContent>
                    <w:p w14:paraId="74BFE1B3" w14:textId="71729C58" w:rsidR="003221BF" w:rsidRPr="003221BF" w:rsidRDefault="003221BF" w:rsidP="003221BF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Promotion Details</w:t>
                      </w:r>
                    </w:p>
                  </w:txbxContent>
                </v:textbox>
              </v:rect>
            </w:pict>
          </mc:Fallback>
        </mc:AlternateContent>
      </w:r>
    </w:p>
    <w:p w14:paraId="0EC54C4A" w14:textId="3AEB67FA" w:rsidR="003221BF" w:rsidRDefault="003221BF" w:rsidP="00BD135D">
      <w:pPr>
        <w:rPr>
          <w:b/>
          <w:bCs/>
          <w:sz w:val="40"/>
          <w:szCs w:val="40"/>
        </w:rPr>
      </w:pPr>
    </w:p>
    <w:p w14:paraId="73438C1F" w14:textId="13CE2BC5" w:rsidR="003221BF" w:rsidRDefault="00DB3CAD" w:rsidP="00BD135D">
      <w:pPr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5DA4144" wp14:editId="2E024369">
                <wp:simplePos x="0" y="0"/>
                <wp:positionH relativeFrom="column">
                  <wp:posOffset>4480559</wp:posOffset>
                </wp:positionH>
                <wp:positionV relativeFrom="paragraph">
                  <wp:posOffset>488950</wp:posOffset>
                </wp:positionV>
                <wp:extent cx="45719" cy="556260"/>
                <wp:effectExtent l="38100" t="0" r="50165" b="5334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5562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69F78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5" o:spid="_x0000_s1026" type="#_x0000_t32" style="position:absolute;margin-left:352.8pt;margin-top:38.5pt;width:3.6pt;height:43.8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" strokecolor="#024f75 [3204]" strokeweight="1pt">
                <v:stroke endarrow="block"/>
              </v:shape>
            </w:pict>
          </mc:Fallback>
        </mc:AlternateContent>
      </w:r>
      <w:r w:rsidR="003221BF"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A6513C4" wp14:editId="44F4B170">
                <wp:simplePos x="0" y="0"/>
                <wp:positionH relativeFrom="column">
                  <wp:posOffset>601980</wp:posOffset>
                </wp:positionH>
                <wp:positionV relativeFrom="paragraph">
                  <wp:posOffset>100965</wp:posOffset>
                </wp:positionV>
                <wp:extent cx="15240" cy="922020"/>
                <wp:effectExtent l="38100" t="0" r="60960" b="4953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9220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804272" id="Straight Arrow Connector 22" o:spid="_x0000_s1026" type="#_x0000_t32" style="position:absolute;margin-left:47.4pt;margin-top:7.95pt;width:1.2pt;height:72.6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" strokecolor="#024f75 [3204]" strokeweight="1pt">
                <v:stroke endarrow="block"/>
              </v:shape>
            </w:pict>
          </mc:Fallback>
        </mc:AlternateContent>
      </w:r>
    </w:p>
    <w:p w14:paraId="60FD48E4" w14:textId="75CFD319" w:rsidR="003221BF" w:rsidRPr="00DB3CAD" w:rsidRDefault="00DB3CAD" w:rsidP="00DB3CAD">
      <w:pPr>
        <w:tabs>
          <w:tab w:val="left" w:pos="1260"/>
        </w:tabs>
        <w:rPr>
          <w:b/>
          <w:bCs/>
          <w:sz w:val="28"/>
          <w:szCs w:val="28"/>
        </w:rPr>
      </w:pPr>
      <w:r>
        <w:rPr>
          <w:b/>
          <w:bCs/>
          <w:sz w:val="40"/>
          <w:szCs w:val="40"/>
        </w:rPr>
        <w:tab/>
      </w:r>
      <w:r w:rsidRPr="00DB3CAD">
        <w:rPr>
          <w:b/>
          <w:bCs/>
          <w:sz w:val="28"/>
          <w:szCs w:val="28"/>
        </w:rPr>
        <w:t>Input</w:t>
      </w:r>
    </w:p>
    <w:p w14:paraId="544B4893" w14:textId="56EDCF52" w:rsidR="003221BF" w:rsidRDefault="00DB3CAD" w:rsidP="00BD135D">
      <w:pPr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A8F1CD7" wp14:editId="52F340C5">
                <wp:simplePos x="0" y="0"/>
                <wp:positionH relativeFrom="column">
                  <wp:posOffset>1013460</wp:posOffset>
                </wp:positionH>
                <wp:positionV relativeFrom="paragraph">
                  <wp:posOffset>318135</wp:posOffset>
                </wp:positionV>
                <wp:extent cx="1066800" cy="45719"/>
                <wp:effectExtent l="0" t="76200" r="0" b="5016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668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462183" id="Straight Arrow Connector 14" o:spid="_x0000_s1026" type="#_x0000_t32" style="position:absolute;margin-left:79.8pt;margin-top:25.05pt;width:84pt;height:3.6p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" strokecolor="#024f75 [3204]" strokeweight="1pt">
                <v:stroke endarrow="block"/>
              </v:shape>
            </w:pict>
          </mc:Fallback>
        </mc:AlternateContent>
      </w:r>
      <w:r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5276A9" wp14:editId="44E1F352">
                <wp:simplePos x="0" y="0"/>
                <wp:positionH relativeFrom="column">
                  <wp:posOffset>137160</wp:posOffset>
                </wp:positionH>
                <wp:positionV relativeFrom="paragraph">
                  <wp:posOffset>151130</wp:posOffset>
                </wp:positionV>
                <wp:extent cx="868680" cy="777240"/>
                <wp:effectExtent l="0" t="0" r="26670" b="2286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8680" cy="7772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F3AD50" w14:textId="0692544C" w:rsidR="003221BF" w:rsidRPr="003221BF" w:rsidRDefault="003221BF" w:rsidP="003221BF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proofErr w:type="spellStart"/>
                            <w:r>
                              <w:rPr>
                                <w:lang w:val="en-IN"/>
                              </w:rPr>
                              <w:t>Api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5276A9" id="Rectangle 4" o:spid="_x0000_s1027" style="position:absolute;margin-left:10.8pt;margin-top:11.9pt;width:68.4pt;height:61.2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" fillcolor="#024f75 [3204]" strokecolor="#012639 [1604]" strokeweight="2pt">
                <v:textbox>
                  <w:txbxContent>
                    <w:p w14:paraId="0CF3AD50" w14:textId="0692544C" w:rsidR="003221BF" w:rsidRPr="003221BF" w:rsidRDefault="003221BF" w:rsidP="003221BF">
                      <w:pPr>
                        <w:jc w:val="center"/>
                        <w:rPr>
                          <w:lang w:val="en-IN"/>
                        </w:rPr>
                      </w:pPr>
                      <w:proofErr w:type="spellStart"/>
                      <w:r>
                        <w:rPr>
                          <w:lang w:val="en-IN"/>
                        </w:rPr>
                        <w:t>Api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30E1E9A" wp14:editId="1BF7062E">
                <wp:simplePos x="0" y="0"/>
                <wp:positionH relativeFrom="column">
                  <wp:posOffset>-457200</wp:posOffset>
                </wp:positionH>
                <wp:positionV relativeFrom="paragraph">
                  <wp:posOffset>466090</wp:posOffset>
                </wp:positionV>
                <wp:extent cx="579120" cy="7620"/>
                <wp:effectExtent l="19050" t="57150" r="0" b="8763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912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2E84D2" id="Straight Arrow Connector 25" o:spid="_x0000_s1026" type="#_x0000_t32" style="position:absolute;margin-left:-36pt;margin-top:36.7pt;width:45.6pt;height:.6pt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" strokecolor="#024f75 [3204]" strokeweight="1pt">
                <v:stroke endarrow="block"/>
              </v:shape>
            </w:pict>
          </mc:Fallback>
        </mc:AlternateContent>
      </w:r>
      <w:r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34CC248" wp14:editId="34350321">
                <wp:simplePos x="0" y="0"/>
                <wp:positionH relativeFrom="column">
                  <wp:posOffset>2087880</wp:posOffset>
                </wp:positionH>
                <wp:positionV relativeFrom="paragraph">
                  <wp:posOffset>62230</wp:posOffset>
                </wp:positionV>
                <wp:extent cx="906780" cy="975360"/>
                <wp:effectExtent l="0" t="0" r="26670" b="1524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6780" cy="9753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1B03E9" w14:textId="07C6A0C7" w:rsidR="003221BF" w:rsidRDefault="003221BF" w:rsidP="003221BF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 xml:space="preserve">Product </w:t>
                            </w:r>
                          </w:p>
                          <w:p w14:paraId="6A12974E" w14:textId="274E3369" w:rsidR="003221BF" w:rsidRPr="003221BF" w:rsidRDefault="003221BF" w:rsidP="003221BF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4CC248" id="Rectangle 9" o:spid="_x0000_s1028" style="position:absolute;margin-left:164.4pt;margin-top:4.9pt;width:71.4pt;height:76.8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" fillcolor="#024f75 [3204]" strokecolor="#012639 [1604]" strokeweight="2pt">
                <v:textbox>
                  <w:txbxContent>
                    <w:p w14:paraId="481B03E9" w14:textId="07C6A0C7" w:rsidR="003221BF" w:rsidRDefault="003221BF" w:rsidP="003221BF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 xml:space="preserve">Product </w:t>
                      </w:r>
                    </w:p>
                    <w:p w14:paraId="6A12974E" w14:textId="274E3369" w:rsidR="003221BF" w:rsidRPr="003221BF" w:rsidRDefault="003221BF" w:rsidP="003221BF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Service</w:t>
                      </w:r>
                    </w:p>
                  </w:txbxContent>
                </v:textbox>
              </v:rect>
            </w:pict>
          </mc:Fallback>
        </mc:AlternateContent>
      </w:r>
      <w:r w:rsidR="003221BF"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06BA623" wp14:editId="3A08EB06">
                <wp:simplePos x="0" y="0"/>
                <wp:positionH relativeFrom="column">
                  <wp:posOffset>3855720</wp:posOffset>
                </wp:positionH>
                <wp:positionV relativeFrom="paragraph">
                  <wp:posOffset>159385</wp:posOffset>
                </wp:positionV>
                <wp:extent cx="1303020" cy="899160"/>
                <wp:effectExtent l="0" t="0" r="11430" b="15240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3020" cy="8991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1AF55C" w14:textId="257E80F5" w:rsidR="003221BF" w:rsidRPr="003221BF" w:rsidRDefault="003221BF" w:rsidP="003221BF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Rule Engine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06BA623" id="Oval 13" o:spid="_x0000_s1029" style="position:absolute;margin-left:303.6pt;margin-top:12.55pt;width:102.6pt;height:70.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" fillcolor="#024f75 [3204]" strokecolor="#012639 [1604]" strokeweight="2pt">
                <v:textbox>
                  <w:txbxContent>
                    <w:p w14:paraId="601AF55C" w14:textId="257E80F5" w:rsidR="003221BF" w:rsidRPr="003221BF" w:rsidRDefault="003221BF" w:rsidP="003221BF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Rule Engine</w:t>
                      </w:r>
                    </w:p>
                  </w:txbxContent>
                </v:textbox>
              </v:oval>
            </w:pict>
          </mc:Fallback>
        </mc:AlternateContent>
      </w:r>
      <w:r w:rsidR="003221BF"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AC24ACE" wp14:editId="38801F3A">
                <wp:simplePos x="0" y="0"/>
                <wp:positionH relativeFrom="column">
                  <wp:posOffset>3002280</wp:posOffset>
                </wp:positionH>
                <wp:positionV relativeFrom="paragraph">
                  <wp:posOffset>254635</wp:posOffset>
                </wp:positionV>
                <wp:extent cx="1165860" cy="19050"/>
                <wp:effectExtent l="0" t="57150" r="15240" b="952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6586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3E4AA7" id="Straight Arrow Connector 17" o:spid="_x0000_s1026" type="#_x0000_t32" style="position:absolute;margin-left:236.4pt;margin-top:20.05pt;width:91.8pt;height:1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" strokecolor="#024f75 [3204]" strokeweight="1pt">
                <v:stroke endarrow="block"/>
              </v:shape>
            </w:pict>
          </mc:Fallback>
        </mc:AlternateContent>
      </w:r>
    </w:p>
    <w:p w14:paraId="1EF8665F" w14:textId="7C3754C0" w:rsidR="003221BF" w:rsidRDefault="003221BF" w:rsidP="00DB3CAD">
      <w:pPr>
        <w:tabs>
          <w:tab w:val="center" w:pos="4968"/>
        </w:tabs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6912DD6" wp14:editId="0696B054">
                <wp:simplePos x="0" y="0"/>
                <wp:positionH relativeFrom="column">
                  <wp:posOffset>975360</wp:posOffset>
                </wp:positionH>
                <wp:positionV relativeFrom="paragraph">
                  <wp:posOffset>229870</wp:posOffset>
                </wp:positionV>
                <wp:extent cx="1127760" cy="45719"/>
                <wp:effectExtent l="38100" t="38100" r="15240" b="8826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2776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AAC1DF" id="Straight Arrow Connector 21" o:spid="_x0000_s1026" type="#_x0000_t32" style="position:absolute;margin-left:76.8pt;margin-top:18.1pt;width:88.8pt;height:3.6p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" strokecolor="#024f75 [3204]" strokeweight="1pt">
                <v:stroke endarrow="block"/>
              </v:shape>
            </w:pict>
          </mc:Fallback>
        </mc:AlternateContent>
      </w:r>
      <w:r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B6E4284" wp14:editId="7FB8871D">
                <wp:simplePos x="0" y="0"/>
                <wp:positionH relativeFrom="column">
                  <wp:posOffset>3025140</wp:posOffset>
                </wp:positionH>
                <wp:positionV relativeFrom="paragraph">
                  <wp:posOffset>172085</wp:posOffset>
                </wp:positionV>
                <wp:extent cx="937260" cy="22860"/>
                <wp:effectExtent l="38100" t="76200" r="15240" b="7239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37260" cy="228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B63D94" id="Straight Arrow Connector 20" o:spid="_x0000_s1026" type="#_x0000_t32" style="position:absolute;margin-left:238.2pt;margin-top:13.55pt;width:73.8pt;height:1.8pt;flip:x 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" strokecolor="#024f75 [3204]" strokeweight="1pt">
                <v:stroke endarrow="block"/>
              </v:shape>
            </w:pict>
          </mc:Fallback>
        </mc:AlternateContent>
      </w:r>
      <w:r w:rsidR="00DB3CAD">
        <w:rPr>
          <w:b/>
          <w:bCs/>
          <w:sz w:val="40"/>
          <w:szCs w:val="40"/>
        </w:rPr>
        <w:tab/>
      </w:r>
    </w:p>
    <w:p w14:paraId="436F51B3" w14:textId="4826003B" w:rsidR="003221BF" w:rsidRPr="00DB3CAD" w:rsidRDefault="003221BF" w:rsidP="00BD135D">
      <w:pPr>
        <w:rPr>
          <w:b/>
          <w:bCs/>
          <w:sz w:val="28"/>
          <w:szCs w:val="28"/>
        </w:rPr>
      </w:pPr>
      <w:r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8658B9C" wp14:editId="04F56D3F">
                <wp:simplePos x="0" y="0"/>
                <wp:positionH relativeFrom="column">
                  <wp:posOffset>4419600</wp:posOffset>
                </wp:positionH>
                <wp:positionV relativeFrom="paragraph">
                  <wp:posOffset>44450</wp:posOffset>
                </wp:positionV>
                <wp:extent cx="0" cy="914400"/>
                <wp:effectExtent l="76200" t="38100" r="57150" b="190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914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181832" id="Straight Arrow Connector 16" o:spid="_x0000_s1026" type="#_x0000_t32" style="position:absolute;margin-left:348pt;margin-top:3.5pt;width:0;height:1in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" strokecolor="#024f75 [3204]" strokeweight="1pt">
                <v:stroke endarrow="block"/>
              </v:shape>
            </w:pict>
          </mc:Fallback>
        </mc:AlternateContent>
      </w:r>
      <w:r w:rsidR="00DB3CAD">
        <w:rPr>
          <w:b/>
          <w:bCs/>
          <w:sz w:val="40"/>
          <w:szCs w:val="40"/>
        </w:rPr>
        <w:tab/>
      </w:r>
      <w:r w:rsidR="00DB3CAD">
        <w:rPr>
          <w:b/>
          <w:bCs/>
          <w:sz w:val="40"/>
          <w:szCs w:val="40"/>
        </w:rPr>
        <w:tab/>
      </w:r>
      <w:r w:rsidR="00DB3CAD">
        <w:rPr>
          <w:b/>
          <w:bCs/>
          <w:sz w:val="40"/>
          <w:szCs w:val="40"/>
        </w:rPr>
        <w:tab/>
      </w:r>
      <w:r w:rsidR="00DB3CAD">
        <w:rPr>
          <w:b/>
          <w:bCs/>
          <w:sz w:val="40"/>
          <w:szCs w:val="40"/>
        </w:rPr>
        <w:tab/>
      </w:r>
      <w:r w:rsidR="00DB3CAD">
        <w:rPr>
          <w:b/>
          <w:bCs/>
          <w:sz w:val="40"/>
          <w:szCs w:val="40"/>
        </w:rPr>
        <w:tab/>
      </w:r>
      <w:r w:rsidR="00DB3CAD">
        <w:rPr>
          <w:b/>
          <w:bCs/>
          <w:sz w:val="40"/>
          <w:szCs w:val="40"/>
        </w:rPr>
        <w:tab/>
      </w:r>
      <w:r w:rsidR="00DB3CAD" w:rsidRPr="00DB3CAD">
        <w:rPr>
          <w:b/>
          <w:bCs/>
          <w:sz w:val="28"/>
          <w:szCs w:val="28"/>
        </w:rPr>
        <w:t>Calculated output</w:t>
      </w:r>
    </w:p>
    <w:p w14:paraId="6E139725" w14:textId="27E0D190" w:rsidR="003221BF" w:rsidRDefault="003221BF" w:rsidP="00BD135D">
      <w:pPr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F4ACFD0" wp14:editId="1C4B3062">
                <wp:simplePos x="0" y="0"/>
                <wp:positionH relativeFrom="column">
                  <wp:posOffset>3848100</wp:posOffset>
                </wp:positionH>
                <wp:positionV relativeFrom="paragraph">
                  <wp:posOffset>472440</wp:posOffset>
                </wp:positionV>
                <wp:extent cx="1173480" cy="1120140"/>
                <wp:effectExtent l="0" t="0" r="26670" b="2286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3480" cy="11201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170634" w14:textId="0EF97646" w:rsidR="003221BF" w:rsidRPr="003221BF" w:rsidRDefault="003221BF" w:rsidP="003221BF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 xml:space="preserve">Unit Price </w:t>
                            </w:r>
                            <w:proofErr w:type="spellStart"/>
                            <w:r>
                              <w:rPr>
                                <w:lang w:val="en-IN"/>
                              </w:rPr>
                              <w:t>Dtails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F4ACFD0" id="Rectangle 11" o:spid="_x0000_s1030" style="position:absolute;margin-left:303pt;margin-top:37.2pt;width:92.4pt;height:88.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" fillcolor="#024f75 [3204]" strokecolor="#012639 [1604]" strokeweight="2pt">
                <v:textbox>
                  <w:txbxContent>
                    <w:p w14:paraId="23170634" w14:textId="0EF97646" w:rsidR="003221BF" w:rsidRPr="003221BF" w:rsidRDefault="003221BF" w:rsidP="003221BF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 xml:space="preserve">Unit Price </w:t>
                      </w:r>
                      <w:proofErr w:type="spellStart"/>
                      <w:r>
                        <w:rPr>
                          <w:lang w:val="en-IN"/>
                        </w:rPr>
                        <w:t>Dtails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76D4408D" w14:textId="72151191" w:rsidR="00DB3CAD" w:rsidRDefault="00DB3CAD" w:rsidP="00DB3CAD">
      <w:pPr>
        <w:tabs>
          <w:tab w:val="left" w:pos="8832"/>
        </w:tabs>
        <w:rPr>
          <w:sz w:val="40"/>
          <w:szCs w:val="40"/>
        </w:rPr>
      </w:pPr>
      <w:r>
        <w:rPr>
          <w:sz w:val="40"/>
          <w:szCs w:val="40"/>
        </w:rPr>
        <w:tab/>
      </w:r>
    </w:p>
    <w:p w14:paraId="2D4FD333" w14:textId="6A66182D" w:rsidR="00DB3CAD" w:rsidRDefault="00DB3CAD" w:rsidP="00DB3CAD">
      <w:pPr>
        <w:tabs>
          <w:tab w:val="left" w:pos="8832"/>
        </w:tabs>
        <w:rPr>
          <w:sz w:val="40"/>
          <w:szCs w:val="40"/>
        </w:rPr>
      </w:pPr>
    </w:p>
    <w:p w14:paraId="69BA6F94" w14:textId="30577CEC" w:rsidR="00DB3CAD" w:rsidRDefault="00DB3CAD" w:rsidP="00DB3CAD">
      <w:pPr>
        <w:tabs>
          <w:tab w:val="left" w:pos="8832"/>
        </w:tabs>
        <w:rPr>
          <w:sz w:val="40"/>
          <w:szCs w:val="40"/>
        </w:rPr>
      </w:pPr>
    </w:p>
    <w:p w14:paraId="13D93D76" w14:textId="28B65D9C" w:rsidR="00DB3CAD" w:rsidRPr="00DB3CAD" w:rsidRDefault="00DB3CAD" w:rsidP="00DB3CAD">
      <w:pPr>
        <w:tabs>
          <w:tab w:val="left" w:pos="8832"/>
        </w:tabs>
        <w:rPr>
          <w:sz w:val="40"/>
          <w:szCs w:val="40"/>
          <w:u w:val="single"/>
        </w:rPr>
      </w:pPr>
      <w:r w:rsidRPr="00DB3CAD">
        <w:rPr>
          <w:sz w:val="40"/>
          <w:szCs w:val="40"/>
          <w:u w:val="single"/>
        </w:rPr>
        <w:t>Technical details</w:t>
      </w:r>
    </w:p>
    <w:p w14:paraId="276042C0" w14:textId="52CCF080" w:rsidR="00DB3CAD" w:rsidRDefault="00DB3CAD" w:rsidP="00DB3CAD">
      <w:pPr>
        <w:tabs>
          <w:tab w:val="left" w:pos="8832"/>
        </w:tabs>
        <w:rPr>
          <w:sz w:val="28"/>
          <w:szCs w:val="28"/>
        </w:rPr>
      </w:pPr>
      <w:r w:rsidRPr="00DB3CAD">
        <w:rPr>
          <w:sz w:val="28"/>
          <w:szCs w:val="28"/>
        </w:rPr>
        <w:t>Programming language</w:t>
      </w:r>
      <w:r>
        <w:rPr>
          <w:sz w:val="28"/>
          <w:szCs w:val="28"/>
        </w:rPr>
        <w:t>: Java 1.8</w:t>
      </w:r>
    </w:p>
    <w:p w14:paraId="1B3340CF" w14:textId="7B857A9B" w:rsidR="00DB3CAD" w:rsidRDefault="00DB3CAD" w:rsidP="00DB3CAD">
      <w:pPr>
        <w:tabs>
          <w:tab w:val="left" w:pos="8832"/>
        </w:tabs>
        <w:rPr>
          <w:sz w:val="28"/>
          <w:szCs w:val="28"/>
        </w:rPr>
      </w:pPr>
      <w:r>
        <w:rPr>
          <w:sz w:val="28"/>
          <w:szCs w:val="28"/>
        </w:rPr>
        <w:t>Framework used: Spring boot</w:t>
      </w:r>
    </w:p>
    <w:p w14:paraId="4ABD8458" w14:textId="77D48F84" w:rsidR="00DB3CAD" w:rsidRDefault="00DB3CAD" w:rsidP="00DB3CAD">
      <w:pPr>
        <w:tabs>
          <w:tab w:val="left" w:pos="8832"/>
        </w:tabs>
        <w:rPr>
          <w:sz w:val="28"/>
          <w:szCs w:val="28"/>
        </w:rPr>
      </w:pPr>
      <w:r>
        <w:rPr>
          <w:sz w:val="28"/>
          <w:szCs w:val="28"/>
        </w:rPr>
        <w:t>Test Framework: Junit, Mockito</w:t>
      </w:r>
    </w:p>
    <w:p w14:paraId="3092BBE8" w14:textId="726EECD0" w:rsidR="00DB3CAD" w:rsidRDefault="00DB3CAD" w:rsidP="00DB3CAD">
      <w:pPr>
        <w:tabs>
          <w:tab w:val="left" w:pos="8832"/>
        </w:tabs>
        <w:rPr>
          <w:sz w:val="28"/>
          <w:szCs w:val="28"/>
        </w:rPr>
      </w:pPr>
      <w:r>
        <w:rPr>
          <w:sz w:val="28"/>
          <w:szCs w:val="28"/>
        </w:rPr>
        <w:lastRenderedPageBreak/>
        <w:t>Rule Engine: Easy Rule</w:t>
      </w:r>
    </w:p>
    <w:p w14:paraId="71C2AC6B" w14:textId="77777777" w:rsidR="00DB3CAD" w:rsidRDefault="00DB3CAD" w:rsidP="00DB3CAD">
      <w:pPr>
        <w:tabs>
          <w:tab w:val="left" w:pos="8832"/>
        </w:tabs>
        <w:rPr>
          <w:sz w:val="28"/>
          <w:szCs w:val="28"/>
        </w:rPr>
      </w:pPr>
    </w:p>
    <w:p w14:paraId="73829500" w14:textId="36699763" w:rsidR="00DB3CAD" w:rsidRDefault="00DB3CAD" w:rsidP="00DB3CAD">
      <w:pPr>
        <w:tabs>
          <w:tab w:val="left" w:pos="8832"/>
        </w:tabs>
        <w:rPr>
          <w:sz w:val="28"/>
          <w:szCs w:val="28"/>
          <w:u w:val="single"/>
        </w:rPr>
      </w:pPr>
      <w:r w:rsidRPr="00DB3CAD">
        <w:rPr>
          <w:sz w:val="28"/>
          <w:szCs w:val="28"/>
          <w:u w:val="single"/>
        </w:rPr>
        <w:t>Sample Post Request</w:t>
      </w:r>
    </w:p>
    <w:p w14:paraId="57CC083F" w14:textId="77777777" w:rsidR="00DB3CAD" w:rsidRPr="00DB3CAD" w:rsidRDefault="00DB3CAD" w:rsidP="00DB3CAD">
      <w:pPr>
        <w:tabs>
          <w:tab w:val="left" w:pos="8832"/>
        </w:tabs>
        <w:rPr>
          <w:sz w:val="28"/>
          <w:szCs w:val="28"/>
        </w:rPr>
      </w:pPr>
      <w:r w:rsidRPr="00DB3CAD">
        <w:rPr>
          <w:sz w:val="28"/>
          <w:szCs w:val="28"/>
        </w:rPr>
        <w:t>{</w:t>
      </w:r>
    </w:p>
    <w:p w14:paraId="49654BC0" w14:textId="77777777" w:rsidR="00DB3CAD" w:rsidRPr="00DB3CAD" w:rsidRDefault="00DB3CAD" w:rsidP="00DB3CAD">
      <w:pPr>
        <w:tabs>
          <w:tab w:val="left" w:pos="8832"/>
        </w:tabs>
        <w:rPr>
          <w:sz w:val="28"/>
          <w:szCs w:val="28"/>
        </w:rPr>
      </w:pPr>
      <w:r w:rsidRPr="00DB3CAD">
        <w:rPr>
          <w:sz w:val="28"/>
          <w:szCs w:val="28"/>
        </w:rPr>
        <w:t xml:space="preserve">  "</w:t>
      </w:r>
      <w:proofErr w:type="spellStart"/>
      <w:r w:rsidRPr="00DB3CAD">
        <w:rPr>
          <w:sz w:val="28"/>
          <w:szCs w:val="28"/>
        </w:rPr>
        <w:t>orderId</w:t>
      </w:r>
      <w:proofErr w:type="spellEnd"/>
      <w:proofErr w:type="gramStart"/>
      <w:r w:rsidRPr="00DB3CAD">
        <w:rPr>
          <w:sz w:val="28"/>
          <w:szCs w:val="28"/>
        </w:rPr>
        <w:t>" :</w:t>
      </w:r>
      <w:proofErr w:type="gramEnd"/>
      <w:r w:rsidRPr="00DB3CAD">
        <w:rPr>
          <w:sz w:val="28"/>
          <w:szCs w:val="28"/>
        </w:rPr>
        <w:t xml:space="preserve"> 1,</w:t>
      </w:r>
    </w:p>
    <w:p w14:paraId="4E17F00C" w14:textId="77777777" w:rsidR="00DB3CAD" w:rsidRPr="00DB3CAD" w:rsidRDefault="00DB3CAD" w:rsidP="00DB3CAD">
      <w:pPr>
        <w:tabs>
          <w:tab w:val="left" w:pos="8832"/>
        </w:tabs>
        <w:rPr>
          <w:sz w:val="28"/>
          <w:szCs w:val="28"/>
        </w:rPr>
      </w:pPr>
      <w:r w:rsidRPr="00DB3CAD">
        <w:rPr>
          <w:sz w:val="28"/>
          <w:szCs w:val="28"/>
        </w:rPr>
        <w:t xml:space="preserve">  "</w:t>
      </w:r>
      <w:proofErr w:type="spellStart"/>
      <w:r w:rsidRPr="00DB3CAD">
        <w:rPr>
          <w:sz w:val="28"/>
          <w:szCs w:val="28"/>
        </w:rPr>
        <w:t>productList</w:t>
      </w:r>
      <w:proofErr w:type="spellEnd"/>
      <w:proofErr w:type="gramStart"/>
      <w:r w:rsidRPr="00DB3CAD">
        <w:rPr>
          <w:sz w:val="28"/>
          <w:szCs w:val="28"/>
        </w:rPr>
        <w:t>" :</w:t>
      </w:r>
      <w:proofErr w:type="gramEnd"/>
      <w:r w:rsidRPr="00DB3CAD">
        <w:rPr>
          <w:sz w:val="28"/>
          <w:szCs w:val="28"/>
        </w:rPr>
        <w:t>[{"id" : "A",</w:t>
      </w:r>
    </w:p>
    <w:p w14:paraId="0760DA66" w14:textId="77777777" w:rsidR="00DB3CAD" w:rsidRPr="00DB3CAD" w:rsidRDefault="00DB3CAD" w:rsidP="00DB3CAD">
      <w:pPr>
        <w:tabs>
          <w:tab w:val="left" w:pos="8832"/>
        </w:tabs>
        <w:rPr>
          <w:sz w:val="28"/>
          <w:szCs w:val="28"/>
        </w:rPr>
      </w:pPr>
      <w:r w:rsidRPr="00DB3CAD">
        <w:rPr>
          <w:sz w:val="28"/>
          <w:szCs w:val="28"/>
        </w:rPr>
        <w:t xml:space="preserve">                   "quantity</w:t>
      </w:r>
      <w:proofErr w:type="gramStart"/>
      <w:r w:rsidRPr="00DB3CAD">
        <w:rPr>
          <w:sz w:val="28"/>
          <w:szCs w:val="28"/>
        </w:rPr>
        <w:t>" :</w:t>
      </w:r>
      <w:proofErr w:type="gramEnd"/>
      <w:r w:rsidRPr="00DB3CAD">
        <w:rPr>
          <w:sz w:val="28"/>
          <w:szCs w:val="28"/>
        </w:rPr>
        <w:t xml:space="preserve"> 5},</w:t>
      </w:r>
    </w:p>
    <w:p w14:paraId="29A72CF5" w14:textId="77777777" w:rsidR="00DB3CAD" w:rsidRPr="00DB3CAD" w:rsidRDefault="00DB3CAD" w:rsidP="00DB3CAD">
      <w:pPr>
        <w:tabs>
          <w:tab w:val="left" w:pos="8832"/>
        </w:tabs>
        <w:rPr>
          <w:sz w:val="28"/>
          <w:szCs w:val="28"/>
        </w:rPr>
      </w:pPr>
      <w:r w:rsidRPr="00DB3CAD">
        <w:rPr>
          <w:sz w:val="28"/>
          <w:szCs w:val="28"/>
        </w:rPr>
        <w:t xml:space="preserve">                  {"id</w:t>
      </w:r>
      <w:proofErr w:type="gramStart"/>
      <w:r w:rsidRPr="00DB3CAD">
        <w:rPr>
          <w:sz w:val="28"/>
          <w:szCs w:val="28"/>
        </w:rPr>
        <w:t>" :</w:t>
      </w:r>
      <w:proofErr w:type="gramEnd"/>
      <w:r w:rsidRPr="00DB3CAD">
        <w:rPr>
          <w:sz w:val="28"/>
          <w:szCs w:val="28"/>
        </w:rPr>
        <w:t xml:space="preserve"> "B",</w:t>
      </w:r>
    </w:p>
    <w:p w14:paraId="0D748BCC" w14:textId="77777777" w:rsidR="00DB3CAD" w:rsidRPr="00DB3CAD" w:rsidRDefault="00DB3CAD" w:rsidP="00DB3CAD">
      <w:pPr>
        <w:tabs>
          <w:tab w:val="left" w:pos="8832"/>
        </w:tabs>
        <w:rPr>
          <w:sz w:val="28"/>
          <w:szCs w:val="28"/>
        </w:rPr>
      </w:pPr>
      <w:r w:rsidRPr="00DB3CAD">
        <w:rPr>
          <w:sz w:val="28"/>
          <w:szCs w:val="28"/>
        </w:rPr>
        <w:t xml:space="preserve">                   "quantity</w:t>
      </w:r>
      <w:proofErr w:type="gramStart"/>
      <w:r w:rsidRPr="00DB3CAD">
        <w:rPr>
          <w:sz w:val="28"/>
          <w:szCs w:val="28"/>
        </w:rPr>
        <w:t>" :</w:t>
      </w:r>
      <w:proofErr w:type="gramEnd"/>
      <w:r w:rsidRPr="00DB3CAD">
        <w:rPr>
          <w:sz w:val="28"/>
          <w:szCs w:val="28"/>
        </w:rPr>
        <w:t xml:space="preserve"> 3},</w:t>
      </w:r>
    </w:p>
    <w:p w14:paraId="4B23CDF3" w14:textId="77777777" w:rsidR="00DB3CAD" w:rsidRPr="00DB3CAD" w:rsidRDefault="00DB3CAD" w:rsidP="00DB3CAD">
      <w:pPr>
        <w:tabs>
          <w:tab w:val="left" w:pos="8832"/>
        </w:tabs>
        <w:rPr>
          <w:sz w:val="28"/>
          <w:szCs w:val="28"/>
        </w:rPr>
      </w:pPr>
      <w:r w:rsidRPr="00DB3CAD">
        <w:rPr>
          <w:sz w:val="28"/>
          <w:szCs w:val="28"/>
        </w:rPr>
        <w:t xml:space="preserve">                  {"id</w:t>
      </w:r>
      <w:proofErr w:type="gramStart"/>
      <w:r w:rsidRPr="00DB3CAD">
        <w:rPr>
          <w:sz w:val="28"/>
          <w:szCs w:val="28"/>
        </w:rPr>
        <w:t>" :</w:t>
      </w:r>
      <w:proofErr w:type="gramEnd"/>
      <w:r w:rsidRPr="00DB3CAD">
        <w:rPr>
          <w:sz w:val="28"/>
          <w:szCs w:val="28"/>
        </w:rPr>
        <w:t xml:space="preserve"> "C",</w:t>
      </w:r>
    </w:p>
    <w:p w14:paraId="37A0D000" w14:textId="1571EA4C" w:rsidR="00DB3CAD" w:rsidRPr="00DB3CAD" w:rsidRDefault="00DB3CAD" w:rsidP="00DB3CAD">
      <w:pPr>
        <w:tabs>
          <w:tab w:val="left" w:pos="8832"/>
        </w:tabs>
        <w:rPr>
          <w:sz w:val="28"/>
          <w:szCs w:val="28"/>
        </w:rPr>
      </w:pPr>
      <w:r w:rsidRPr="00DB3CAD">
        <w:rPr>
          <w:sz w:val="28"/>
          <w:szCs w:val="28"/>
        </w:rPr>
        <w:t xml:space="preserve">                   "quantity</w:t>
      </w:r>
      <w:proofErr w:type="gramStart"/>
      <w:r w:rsidRPr="00DB3CAD">
        <w:rPr>
          <w:sz w:val="28"/>
          <w:szCs w:val="28"/>
        </w:rPr>
        <w:t>" :</w:t>
      </w:r>
      <w:proofErr w:type="gramEnd"/>
      <w:r w:rsidRPr="00DB3CAD">
        <w:rPr>
          <w:sz w:val="28"/>
          <w:szCs w:val="28"/>
        </w:rPr>
        <w:t xml:space="preserve"> 1},</w:t>
      </w:r>
    </w:p>
    <w:p w14:paraId="2F5858FB" w14:textId="5FB184FE" w:rsidR="00DB3CAD" w:rsidRPr="00DB3CAD" w:rsidRDefault="00DB3CAD" w:rsidP="00DB3CAD">
      <w:pPr>
        <w:tabs>
          <w:tab w:val="left" w:pos="8832"/>
        </w:tabs>
        <w:rPr>
          <w:sz w:val="28"/>
          <w:szCs w:val="28"/>
        </w:rPr>
      </w:pPr>
      <w:r>
        <w:rPr>
          <w:sz w:val="28"/>
          <w:szCs w:val="28"/>
        </w:rPr>
        <w:t xml:space="preserve">                  </w:t>
      </w:r>
      <w:r w:rsidRPr="00DB3CAD">
        <w:rPr>
          <w:sz w:val="28"/>
          <w:szCs w:val="28"/>
        </w:rPr>
        <w:t>{"id</w:t>
      </w:r>
      <w:proofErr w:type="gramStart"/>
      <w:r w:rsidRPr="00DB3CAD">
        <w:rPr>
          <w:sz w:val="28"/>
          <w:szCs w:val="28"/>
        </w:rPr>
        <w:t>" :</w:t>
      </w:r>
      <w:proofErr w:type="gramEnd"/>
      <w:r w:rsidRPr="00DB3CAD">
        <w:rPr>
          <w:sz w:val="28"/>
          <w:szCs w:val="28"/>
        </w:rPr>
        <w:t xml:space="preserve"> "D",</w:t>
      </w:r>
    </w:p>
    <w:p w14:paraId="6B5A6BE0" w14:textId="77777777" w:rsidR="00DB3CAD" w:rsidRPr="00DB3CAD" w:rsidRDefault="00DB3CAD" w:rsidP="00DB3CAD">
      <w:pPr>
        <w:tabs>
          <w:tab w:val="left" w:pos="8832"/>
        </w:tabs>
        <w:rPr>
          <w:sz w:val="28"/>
          <w:szCs w:val="28"/>
        </w:rPr>
      </w:pPr>
      <w:r w:rsidRPr="00DB3CAD">
        <w:rPr>
          <w:sz w:val="28"/>
          <w:szCs w:val="28"/>
        </w:rPr>
        <w:t xml:space="preserve">                   "quantity</w:t>
      </w:r>
      <w:proofErr w:type="gramStart"/>
      <w:r w:rsidRPr="00DB3CAD">
        <w:rPr>
          <w:sz w:val="28"/>
          <w:szCs w:val="28"/>
        </w:rPr>
        <w:t>" :</w:t>
      </w:r>
      <w:proofErr w:type="gramEnd"/>
      <w:r w:rsidRPr="00DB3CAD">
        <w:rPr>
          <w:sz w:val="28"/>
          <w:szCs w:val="28"/>
        </w:rPr>
        <w:t xml:space="preserve"> 1}]</w:t>
      </w:r>
    </w:p>
    <w:p w14:paraId="0BE192F9" w14:textId="06E95049" w:rsidR="00DB3CAD" w:rsidRPr="00DB3CAD" w:rsidRDefault="00DB3CAD" w:rsidP="00DB3CAD">
      <w:pPr>
        <w:tabs>
          <w:tab w:val="left" w:pos="8832"/>
        </w:tabs>
        <w:rPr>
          <w:sz w:val="28"/>
          <w:szCs w:val="28"/>
        </w:rPr>
      </w:pPr>
      <w:r w:rsidRPr="00DB3CAD">
        <w:rPr>
          <w:sz w:val="28"/>
          <w:szCs w:val="28"/>
        </w:rPr>
        <w:t>}</w:t>
      </w:r>
    </w:p>
    <w:p w14:paraId="5446C37E" w14:textId="6D25D97B" w:rsidR="00DB3CAD" w:rsidRDefault="00DB3CAD" w:rsidP="00DB3CAD">
      <w:pPr>
        <w:tabs>
          <w:tab w:val="left" w:pos="8832"/>
        </w:tabs>
        <w:rPr>
          <w:sz w:val="28"/>
          <w:szCs w:val="28"/>
          <w:u w:val="single"/>
        </w:rPr>
      </w:pPr>
      <w:r w:rsidRPr="00DB3CAD">
        <w:rPr>
          <w:sz w:val="28"/>
          <w:szCs w:val="28"/>
          <w:u w:val="single"/>
        </w:rPr>
        <w:t>Sample Output</w:t>
      </w:r>
    </w:p>
    <w:p w14:paraId="616F26C9" w14:textId="77777777" w:rsidR="00DB3CAD" w:rsidRPr="00DB3CAD" w:rsidRDefault="00DB3CAD" w:rsidP="00DB3C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333333"/>
          <w:sz w:val="20"/>
          <w:szCs w:val="20"/>
          <w:lang w:val="en-IN" w:eastAsia="en-IN"/>
        </w:rPr>
      </w:pPr>
      <w:r w:rsidRPr="00DB3CAD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Total price of the Cart </w:t>
      </w:r>
      <w:proofErr w:type="gramStart"/>
      <w:r w:rsidRPr="00DB3CAD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is :</w:t>
      </w:r>
      <w:proofErr w:type="gramEnd"/>
      <w:r w:rsidRPr="00DB3CAD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335.0</w:t>
      </w:r>
    </w:p>
    <w:p w14:paraId="60152923" w14:textId="77777777" w:rsidR="00DB3CAD" w:rsidRPr="00DB3CAD" w:rsidRDefault="00DB3CAD" w:rsidP="00DB3CAD">
      <w:pPr>
        <w:tabs>
          <w:tab w:val="left" w:pos="8832"/>
        </w:tabs>
        <w:rPr>
          <w:sz w:val="28"/>
          <w:szCs w:val="28"/>
          <w:u w:val="single"/>
        </w:rPr>
      </w:pPr>
    </w:p>
    <w:sectPr w:rsidR="00DB3CAD" w:rsidRPr="00DB3CAD" w:rsidSect="00DF027C">
      <w:footerReference w:type="default" r:id="rId8"/>
      <w:pgSz w:w="12240" w:h="15840"/>
      <w:pgMar w:top="720" w:right="1152" w:bottom="720" w:left="1152" w:header="0" w:footer="288" w:gutter="0"/>
      <w:pgNumType w:start="1"/>
      <w:cols w:space="720"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EC315F9" w14:textId="77777777" w:rsidR="00CA71BB" w:rsidRDefault="00CA71BB">
      <w:r>
        <w:separator/>
      </w:r>
    </w:p>
    <w:p w14:paraId="4D2EDA0E" w14:textId="77777777" w:rsidR="00CA71BB" w:rsidRDefault="00CA71BB"/>
  </w:endnote>
  <w:endnote w:type="continuationSeparator" w:id="0">
    <w:p w14:paraId="018CC403" w14:textId="77777777" w:rsidR="00CA71BB" w:rsidRDefault="00CA71BB">
      <w:r>
        <w:continuationSeparator/>
      </w:r>
    </w:p>
    <w:p w14:paraId="10484C08" w14:textId="77777777" w:rsidR="00CA71BB" w:rsidRDefault="00CA71B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62874891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B2C5DB0" w14:textId="77777777" w:rsidR="00CA71BB" w:rsidRDefault="00CA71B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1012D90B" w14:textId="77777777" w:rsidR="00CA71BB" w:rsidRDefault="00CA71B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9C6B45" w14:textId="77777777" w:rsidR="00CA71BB" w:rsidRDefault="00CA71BB">
      <w:r>
        <w:separator/>
      </w:r>
    </w:p>
    <w:p w14:paraId="2ACC0A10" w14:textId="77777777" w:rsidR="00CA71BB" w:rsidRDefault="00CA71BB"/>
  </w:footnote>
  <w:footnote w:type="continuationSeparator" w:id="0">
    <w:p w14:paraId="646F0E8E" w14:textId="77777777" w:rsidR="00CA71BB" w:rsidRDefault="00CA71BB">
      <w:r>
        <w:continuationSeparator/>
      </w:r>
    </w:p>
    <w:p w14:paraId="138E5B65" w14:textId="77777777" w:rsidR="00CA71BB" w:rsidRDefault="00CA71BB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1BB"/>
    <w:rsid w:val="0002482E"/>
    <w:rsid w:val="00050324"/>
    <w:rsid w:val="000A0150"/>
    <w:rsid w:val="000E63C9"/>
    <w:rsid w:val="00130E9D"/>
    <w:rsid w:val="00150A6D"/>
    <w:rsid w:val="00185B35"/>
    <w:rsid w:val="001F2BC8"/>
    <w:rsid w:val="001F5F6B"/>
    <w:rsid w:val="00243EBC"/>
    <w:rsid w:val="00246A35"/>
    <w:rsid w:val="00284348"/>
    <w:rsid w:val="002F51F5"/>
    <w:rsid w:val="00312137"/>
    <w:rsid w:val="003221BF"/>
    <w:rsid w:val="00330359"/>
    <w:rsid w:val="0033762F"/>
    <w:rsid w:val="00366C7E"/>
    <w:rsid w:val="00384EA3"/>
    <w:rsid w:val="003A39A1"/>
    <w:rsid w:val="003C2191"/>
    <w:rsid w:val="003D3863"/>
    <w:rsid w:val="004110DE"/>
    <w:rsid w:val="0044085A"/>
    <w:rsid w:val="004B21A5"/>
    <w:rsid w:val="005037F0"/>
    <w:rsid w:val="00516A86"/>
    <w:rsid w:val="005275F6"/>
    <w:rsid w:val="00572102"/>
    <w:rsid w:val="005F1BB0"/>
    <w:rsid w:val="00656C4D"/>
    <w:rsid w:val="006E5716"/>
    <w:rsid w:val="007302B3"/>
    <w:rsid w:val="00730733"/>
    <w:rsid w:val="00730E3A"/>
    <w:rsid w:val="00736AAF"/>
    <w:rsid w:val="00765B2A"/>
    <w:rsid w:val="00783A34"/>
    <w:rsid w:val="007C6B52"/>
    <w:rsid w:val="007D16C5"/>
    <w:rsid w:val="00862FE4"/>
    <w:rsid w:val="0086389A"/>
    <w:rsid w:val="0087605E"/>
    <w:rsid w:val="008B1FEE"/>
    <w:rsid w:val="00903C32"/>
    <w:rsid w:val="00916B16"/>
    <w:rsid w:val="009173B9"/>
    <w:rsid w:val="0093335D"/>
    <w:rsid w:val="0093613E"/>
    <w:rsid w:val="00943026"/>
    <w:rsid w:val="00966B81"/>
    <w:rsid w:val="009C7720"/>
    <w:rsid w:val="00A23AFA"/>
    <w:rsid w:val="00A31B3E"/>
    <w:rsid w:val="00A532F3"/>
    <w:rsid w:val="00A8489E"/>
    <w:rsid w:val="00AC29F3"/>
    <w:rsid w:val="00B231E5"/>
    <w:rsid w:val="00BD135D"/>
    <w:rsid w:val="00C02B87"/>
    <w:rsid w:val="00C4086D"/>
    <w:rsid w:val="00CA1896"/>
    <w:rsid w:val="00CA71BB"/>
    <w:rsid w:val="00CB5B28"/>
    <w:rsid w:val="00CF5371"/>
    <w:rsid w:val="00D0323A"/>
    <w:rsid w:val="00D0559F"/>
    <w:rsid w:val="00D077E9"/>
    <w:rsid w:val="00D42CB7"/>
    <w:rsid w:val="00D5413D"/>
    <w:rsid w:val="00D570A9"/>
    <w:rsid w:val="00D70D02"/>
    <w:rsid w:val="00D770C7"/>
    <w:rsid w:val="00D86945"/>
    <w:rsid w:val="00D90290"/>
    <w:rsid w:val="00DB3CAD"/>
    <w:rsid w:val="00DD152F"/>
    <w:rsid w:val="00DE213F"/>
    <w:rsid w:val="00DF027C"/>
    <w:rsid w:val="00E00A32"/>
    <w:rsid w:val="00E22ACD"/>
    <w:rsid w:val="00E620B0"/>
    <w:rsid w:val="00E81B40"/>
    <w:rsid w:val="00EF555B"/>
    <w:rsid w:val="00F027BB"/>
    <w:rsid w:val="00F11DCF"/>
    <w:rsid w:val="00F162EA"/>
    <w:rsid w:val="00F52D27"/>
    <w:rsid w:val="00F83527"/>
    <w:rsid w:val="00FD583F"/>
    <w:rsid w:val="00FD7488"/>
    <w:rsid w:val="00FF16B4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attachedSchema w:val="urn:DocumentPartTemplate"/>
  <w:attachedSchema w:val="http://schemas.microsoft.com/temp/samples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4E30DA"/>
  <w15:docId w15:val="{77527250-2C47-46D0-955A-92E13A543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1"/>
    <w:lsdException w:name="Placeholder Text" w:semiHidden="1" w:unhideWhenUsed="1"/>
    <w:lsdException w:name="No Spacing" w:semiHidden="1" w:uiPriority="1" w:unhideWhenUsed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Revision" w:semiHidden="1"/>
    <w:lsdException w:name="List Paragraph" w:uiPriority="34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21BF"/>
  </w:style>
  <w:style w:type="paragraph" w:styleId="Heading1">
    <w:name w:val="heading 1"/>
    <w:basedOn w:val="Normal"/>
    <w:next w:val="Normal"/>
    <w:link w:val="Heading1Char"/>
    <w:uiPriority w:val="9"/>
    <w:qFormat/>
    <w:rsid w:val="003221BF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278079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21BF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278079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21BF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278079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21BF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34ABA2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21B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34ABA2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21B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34ABA2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21B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34ABA2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21B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34ABA2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21B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34ABA2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3221BF"/>
    <w:pPr>
      <w:spacing w:after="0" w:line="240" w:lineRule="auto"/>
      <w:contextualSpacing/>
    </w:pPr>
    <w:rPr>
      <w:rFonts w:asciiTheme="majorHAnsi" w:eastAsiaTheme="majorEastAsia" w:hAnsiTheme="majorHAnsi" w:cstheme="majorBidi"/>
      <w:color w:val="211D5C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3221BF"/>
    <w:rPr>
      <w:rFonts w:asciiTheme="majorHAnsi" w:eastAsiaTheme="majorEastAsia" w:hAnsiTheme="majorHAnsi" w:cstheme="majorBidi"/>
      <w:color w:val="211D5C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21BF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3221BF"/>
    <w:rPr>
      <w:rFonts w:asciiTheme="majorHAnsi" w:eastAsiaTheme="majorEastAsia" w:hAnsiTheme="majorHAnsi" w:cstheme="majorBidi"/>
      <w:sz w:val="30"/>
      <w:szCs w:val="30"/>
    </w:rPr>
  </w:style>
  <w:style w:type="character" w:customStyle="1" w:styleId="Heading1Char">
    <w:name w:val="Heading 1 Char"/>
    <w:basedOn w:val="DefaultParagraphFont"/>
    <w:link w:val="Heading1"/>
    <w:uiPriority w:val="9"/>
    <w:rsid w:val="003221BF"/>
    <w:rPr>
      <w:rFonts w:asciiTheme="majorHAnsi" w:eastAsiaTheme="majorEastAsia" w:hAnsiTheme="majorHAnsi" w:cstheme="majorBidi"/>
      <w:color w:val="278079" w:themeColor="accent6" w:themeShade="BF"/>
      <w:sz w:val="40"/>
      <w:szCs w:val="40"/>
    </w:rPr>
  </w:style>
  <w:style w:type="paragraph" w:styleId="Header">
    <w:name w:val="header"/>
    <w:basedOn w:val="Normal"/>
    <w:link w:val="HeaderChar"/>
    <w:uiPriority w:val="8"/>
    <w:unhideWhenUsed/>
    <w:rsid w:val="005037F0"/>
  </w:style>
  <w:style w:type="character" w:customStyle="1" w:styleId="HeaderChar">
    <w:name w:val="Header Char"/>
    <w:basedOn w:val="DefaultParagraphFont"/>
    <w:link w:val="Header"/>
    <w:uiPriority w:val="8"/>
    <w:rsid w:val="0093335D"/>
  </w:style>
  <w:style w:type="paragraph" w:styleId="Footer">
    <w:name w:val="footer"/>
    <w:basedOn w:val="Normal"/>
    <w:link w:val="FooterChar"/>
    <w:uiPriority w:val="99"/>
    <w:unhideWhenUsed/>
    <w:rsid w:val="005037F0"/>
  </w:style>
  <w:style w:type="character" w:customStyle="1" w:styleId="FooterChar">
    <w:name w:val="Footer Char"/>
    <w:basedOn w:val="DefaultParagraphFont"/>
    <w:link w:val="Footer"/>
    <w:uiPriority w:val="99"/>
    <w:rsid w:val="005037F0"/>
    <w:rPr>
      <w:sz w:val="24"/>
      <w:szCs w:val="24"/>
    </w:rPr>
  </w:style>
  <w:style w:type="paragraph" w:customStyle="1" w:styleId="Name">
    <w:name w:val="Name"/>
    <w:basedOn w:val="Normal"/>
    <w:uiPriority w:val="3"/>
    <w:rsid w:val="00B231E5"/>
    <w:pPr>
      <w:spacing w:line="240" w:lineRule="auto"/>
      <w:jc w:val="right"/>
    </w:pPr>
  </w:style>
  <w:style w:type="character" w:customStyle="1" w:styleId="Heading2Char">
    <w:name w:val="Heading 2 Char"/>
    <w:basedOn w:val="DefaultParagraphFont"/>
    <w:link w:val="Heading2"/>
    <w:uiPriority w:val="9"/>
    <w:rsid w:val="003221BF"/>
    <w:rPr>
      <w:rFonts w:asciiTheme="majorHAnsi" w:eastAsiaTheme="majorEastAsia" w:hAnsiTheme="majorHAnsi" w:cstheme="majorBidi"/>
      <w:color w:val="278079" w:themeColor="accent6" w:themeShade="BF"/>
      <w:sz w:val="28"/>
      <w:szCs w:val="28"/>
    </w:rPr>
  </w:style>
  <w:style w:type="table" w:styleId="TableGrid">
    <w:name w:val="Table Grid"/>
    <w:basedOn w:val="TableNormal"/>
    <w:uiPriority w:val="1"/>
    <w:rsid w:val="00FF1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unhideWhenUsed/>
    <w:rsid w:val="00D86945"/>
    <w:rPr>
      <w:color w:val="808080"/>
    </w:rPr>
  </w:style>
  <w:style w:type="paragraph" w:customStyle="1" w:styleId="Content">
    <w:name w:val="Content"/>
    <w:basedOn w:val="Normal"/>
    <w:link w:val="ContentChar"/>
    <w:rsid w:val="00DF027C"/>
    <w:rPr>
      <w:b/>
    </w:rPr>
  </w:style>
  <w:style w:type="paragraph" w:customStyle="1" w:styleId="EmphasisText">
    <w:name w:val="Emphasis Text"/>
    <w:basedOn w:val="Normal"/>
    <w:link w:val="EmphasisTextChar"/>
    <w:rsid w:val="00DF027C"/>
  </w:style>
  <w:style w:type="character" w:customStyle="1" w:styleId="ContentChar">
    <w:name w:val="Content Char"/>
    <w:basedOn w:val="DefaultParagraphFont"/>
    <w:link w:val="Content"/>
    <w:rsid w:val="00DF027C"/>
    <w:rPr>
      <w:rFonts w:eastAsiaTheme="minorEastAsia"/>
      <w:color w:val="082A75" w:themeColor="text2"/>
      <w:sz w:val="28"/>
      <w:szCs w:val="22"/>
    </w:rPr>
  </w:style>
  <w:style w:type="character" w:customStyle="1" w:styleId="EmphasisTextChar">
    <w:name w:val="Emphasis Text Char"/>
    <w:basedOn w:val="DefaultParagraphFont"/>
    <w:link w:val="EmphasisText"/>
    <w:rsid w:val="00DF027C"/>
    <w:rPr>
      <w:rFonts w:eastAsiaTheme="minorEastAsia"/>
      <w:b/>
      <w:color w:val="082A75" w:themeColor="text2"/>
      <w:sz w:val="28"/>
      <w:szCs w:val="2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21BF"/>
    <w:rPr>
      <w:rFonts w:asciiTheme="majorHAnsi" w:eastAsiaTheme="majorEastAsia" w:hAnsiTheme="majorHAnsi" w:cstheme="majorBidi"/>
      <w:color w:val="278079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21BF"/>
    <w:rPr>
      <w:rFonts w:asciiTheme="majorHAnsi" w:eastAsiaTheme="majorEastAsia" w:hAnsiTheme="majorHAnsi" w:cstheme="majorBidi"/>
      <w:color w:val="34ABA2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21BF"/>
    <w:rPr>
      <w:rFonts w:asciiTheme="majorHAnsi" w:eastAsiaTheme="majorEastAsia" w:hAnsiTheme="majorHAnsi" w:cstheme="majorBidi"/>
      <w:i/>
      <w:iCs/>
      <w:color w:val="34ABA2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21BF"/>
    <w:rPr>
      <w:rFonts w:asciiTheme="majorHAnsi" w:eastAsiaTheme="majorEastAsia" w:hAnsiTheme="majorHAnsi" w:cstheme="majorBidi"/>
      <w:color w:val="34ABA2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21BF"/>
    <w:rPr>
      <w:rFonts w:asciiTheme="majorHAnsi" w:eastAsiaTheme="majorEastAsia" w:hAnsiTheme="majorHAnsi" w:cstheme="majorBidi"/>
      <w:b/>
      <w:bCs/>
      <w:color w:val="34ABA2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21BF"/>
    <w:rPr>
      <w:rFonts w:asciiTheme="majorHAnsi" w:eastAsiaTheme="majorEastAsia" w:hAnsiTheme="majorHAnsi" w:cstheme="majorBidi"/>
      <w:b/>
      <w:bCs/>
      <w:i/>
      <w:iCs/>
      <w:color w:val="34ABA2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21BF"/>
    <w:rPr>
      <w:rFonts w:asciiTheme="majorHAnsi" w:eastAsiaTheme="majorEastAsia" w:hAnsiTheme="majorHAnsi" w:cstheme="majorBidi"/>
      <w:i/>
      <w:iCs/>
      <w:color w:val="34ABA2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221BF"/>
    <w:pPr>
      <w:spacing w:line="240" w:lineRule="auto"/>
    </w:pPr>
    <w:rPr>
      <w:b/>
      <w:bCs/>
      <w:smallCaps/>
      <w:color w:val="3B33A1" w:themeColor="text1" w:themeTint="A6"/>
    </w:rPr>
  </w:style>
  <w:style w:type="character" w:styleId="Strong">
    <w:name w:val="Strong"/>
    <w:basedOn w:val="DefaultParagraphFont"/>
    <w:uiPriority w:val="22"/>
    <w:qFormat/>
    <w:rsid w:val="003221BF"/>
    <w:rPr>
      <w:b/>
      <w:bCs/>
    </w:rPr>
  </w:style>
  <w:style w:type="character" w:styleId="Emphasis">
    <w:name w:val="Emphasis"/>
    <w:basedOn w:val="DefaultParagraphFont"/>
    <w:uiPriority w:val="20"/>
    <w:qFormat/>
    <w:rsid w:val="003221BF"/>
    <w:rPr>
      <w:i/>
      <w:iCs/>
      <w:color w:val="34ABA2" w:themeColor="accent6"/>
    </w:rPr>
  </w:style>
  <w:style w:type="paragraph" w:styleId="NoSpacing">
    <w:name w:val="No Spacing"/>
    <w:uiPriority w:val="1"/>
    <w:qFormat/>
    <w:rsid w:val="003221B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221BF"/>
    <w:pPr>
      <w:spacing w:before="160"/>
      <w:ind w:left="720" w:right="720"/>
      <w:jc w:val="center"/>
    </w:pPr>
    <w:rPr>
      <w:i/>
      <w:iCs/>
      <w:color w:val="211D5C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3221BF"/>
    <w:rPr>
      <w:i/>
      <w:iCs/>
      <w:color w:val="211D5C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21BF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34ABA2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21BF"/>
    <w:rPr>
      <w:rFonts w:asciiTheme="majorHAnsi" w:eastAsiaTheme="majorEastAsia" w:hAnsiTheme="majorHAnsi" w:cstheme="majorBidi"/>
      <w:i/>
      <w:iCs/>
      <w:color w:val="34ABA2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3221BF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3221BF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221BF"/>
    <w:rPr>
      <w:smallCaps/>
      <w:color w:val="3B33A1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3221BF"/>
    <w:rPr>
      <w:b/>
      <w:bCs/>
      <w:smallCaps/>
      <w:color w:val="34ABA2" w:themeColor="accent6"/>
    </w:rPr>
  </w:style>
  <w:style w:type="character" w:styleId="BookTitle">
    <w:name w:val="Book Title"/>
    <w:basedOn w:val="DefaultParagraphFont"/>
    <w:uiPriority w:val="33"/>
    <w:qFormat/>
    <w:rsid w:val="003221BF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221BF"/>
    <w:pPr>
      <w:outlineLvl w:val="9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B3C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B3CAD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styleId="HTMLCode">
    <w:name w:val="HTML Code"/>
    <w:basedOn w:val="DefaultParagraphFont"/>
    <w:uiPriority w:val="99"/>
    <w:semiHidden/>
    <w:unhideWhenUsed/>
    <w:rsid w:val="00DB3CA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604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howm\AppData\Local\Microsoft\Office\16.0\DTS\en-US%7b97B96BB8-585D-41F4-8D39-9C8592ED36C5%7d\%7b61D507E1-CBFB-42C6-A24A-35928E097FEB%7dtf16392850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BECBB3951F984A87B5FBD5D2A880DB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57B8C3-CD17-48CD-B359-188D912C78B7}"/>
      </w:docPartPr>
      <w:docPartBody>
        <w:p w:rsidR="00000000" w:rsidRDefault="008D345E" w:rsidP="008D345E">
          <w:pPr>
            <w:pStyle w:val="BECBB3951F984A87B5FBD5D2A880DBDB"/>
          </w:pPr>
          <w:r>
            <w:t>Your Name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45E"/>
    <w:rsid w:val="008D3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link w:val="SubtitleChar"/>
    <w:uiPriority w:val="2"/>
    <w:qFormat/>
    <w:pPr>
      <w:framePr w:hSpace="180" w:wrap="around" w:vAnchor="text" w:hAnchor="margin" w:y="1167"/>
      <w:spacing w:after="0" w:line="276" w:lineRule="auto"/>
    </w:pPr>
    <w:rPr>
      <w:caps/>
      <w:color w:val="44546A" w:themeColor="text2"/>
      <w:spacing w:val="20"/>
      <w:sz w:val="32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2"/>
    <w:rPr>
      <w:caps/>
      <w:color w:val="44546A" w:themeColor="text2"/>
      <w:spacing w:val="20"/>
      <w:sz w:val="32"/>
      <w:lang w:val="en-US" w:eastAsia="en-US"/>
    </w:rPr>
  </w:style>
  <w:style w:type="paragraph" w:customStyle="1" w:styleId="1F16920C46034BE59FBD2EDC24639714">
    <w:name w:val="1F16920C46034BE59FBD2EDC24639714"/>
  </w:style>
  <w:style w:type="paragraph" w:customStyle="1" w:styleId="8C0351F64C704ECCAE1D2BBDFD3057D9">
    <w:name w:val="8C0351F64C704ECCAE1D2BBDFD3057D9"/>
  </w:style>
  <w:style w:type="paragraph" w:customStyle="1" w:styleId="A805A8AB35674AFAB734DD3479F5AC9A">
    <w:name w:val="A805A8AB35674AFAB734DD3479F5AC9A"/>
  </w:style>
  <w:style w:type="paragraph" w:customStyle="1" w:styleId="C47DCE5E9E7644ADADB96C3AF6F06065">
    <w:name w:val="C47DCE5E9E7644ADADB96C3AF6F06065"/>
  </w:style>
  <w:style w:type="paragraph" w:customStyle="1" w:styleId="06B021A692FA4189B042EBD04F4832BD">
    <w:name w:val="06B021A692FA4189B042EBD04F4832BD"/>
  </w:style>
  <w:style w:type="paragraph" w:customStyle="1" w:styleId="9E12C57AA09446C1BB5B2F97B149885F">
    <w:name w:val="9E12C57AA09446C1BB5B2F97B149885F"/>
  </w:style>
  <w:style w:type="paragraph" w:customStyle="1" w:styleId="97F381CD4C17498AB5630E6C3AA74DF5">
    <w:name w:val="97F381CD4C17498AB5630E6C3AA74DF5"/>
  </w:style>
  <w:style w:type="paragraph" w:customStyle="1" w:styleId="294FFEF626B84F998C18197D2B559B1F">
    <w:name w:val="294FFEF626B84F998C18197D2B559B1F"/>
  </w:style>
  <w:style w:type="paragraph" w:customStyle="1" w:styleId="BECBB3951F984A87B5FBD5D2A880DBDB">
    <w:name w:val="BECBB3951F984A87B5FBD5D2A880DBDB"/>
    <w:rsid w:val="008D345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Custom 29">
      <a:dk1>
        <a:srgbClr val="0F0D29"/>
      </a:dk1>
      <a:lt1>
        <a:srgbClr val="FFFFFF"/>
      </a:lt1>
      <a:dk2>
        <a:srgbClr val="082A75"/>
      </a:dk2>
      <a:lt2>
        <a:srgbClr val="E7E6E6"/>
      </a:lt2>
      <a:accent1>
        <a:srgbClr val="024F75"/>
      </a:accent1>
      <a:accent2>
        <a:srgbClr val="3592CF"/>
      </a:accent2>
      <a:accent3>
        <a:srgbClr val="34ABA2"/>
      </a:accent3>
      <a:accent4>
        <a:srgbClr val="66B2CA"/>
      </a:accent4>
      <a:accent5>
        <a:srgbClr val="C1D9CB"/>
      </a:accent5>
      <a:accent6>
        <a:srgbClr val="34ABA2"/>
      </a:accent6>
      <a:hlink>
        <a:srgbClr val="3592CF"/>
      </a:hlink>
      <a:folHlink>
        <a:srgbClr val="3592CF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>Tapendu Bhowmik</CompanyFax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{61D507E1-CBFB-42C6-A24A-35928E097FEB}tf16392850_win32</Template>
  <TotalTime>65</TotalTime>
  <Pages>5</Pages>
  <Words>250</Words>
  <Characters>1426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Tapendu Bhowmik</dc:creator>
  <cp:keywords/>
  <cp:lastModifiedBy>Tapendu Bhowmik</cp:lastModifiedBy>
  <cp:revision>1</cp:revision>
  <cp:lastPrinted>2006-08-01T17:47:00Z</cp:lastPrinted>
  <dcterms:created xsi:type="dcterms:W3CDTF">2020-09-12T21:02:00Z</dcterms:created>
  <dcterms:modified xsi:type="dcterms:W3CDTF">2020-09-12T22:07:00Z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</Properties>
</file>